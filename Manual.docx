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8393" w14:textId="4954DEB7" w:rsidR="0094534D" w:rsidRPr="00A94C5E" w:rsidRDefault="008F2F54" w:rsidP="007C0A7A">
      <w:pPr>
        <w:rPr>
          <w:rFonts w:ascii="Verdana" w:hAnsi="Verdana"/>
        </w:rPr>
      </w:pPr>
      <w:sdt>
        <w:sdtPr>
          <w:rPr>
            <w:rFonts w:ascii="Verdana" w:hAnsi="Verdana"/>
          </w:rPr>
          <w:id w:val="-348802302"/>
          <w:placeholder>
            <w:docPart w:val="B380FDB505A6D04080E0A98A118D3135"/>
          </w:placeholder>
          <w:temporary/>
          <w:showingPlcHdr/>
          <w15:appearance w15:val="hidden"/>
        </w:sdtPr>
        <w:sdtEndPr/>
        <w:sdtContent>
          <w:r w:rsidR="00236E39" w:rsidRPr="00A94C5E">
            <w:rPr>
              <w:rStyle w:val="DateChar"/>
            </w:rPr>
            <w:t>Date</w:t>
          </w:r>
        </w:sdtContent>
      </w:sdt>
      <w:r w:rsidR="00A94C5E">
        <w:rPr>
          <w:rFonts w:ascii="Verdana" w:hAnsi="Verdana"/>
        </w:rPr>
        <w:t>: November 6, 2021</w:t>
      </w:r>
    </w:p>
    <w:p w14:paraId="63F65247" w14:textId="54255271" w:rsidR="007C0A7A" w:rsidRPr="00A94C5E" w:rsidRDefault="007C0A7A" w:rsidP="007C0A7A">
      <w:pPr>
        <w:pStyle w:val="Title"/>
      </w:pPr>
      <w:r w:rsidRPr="00A94C5E">
        <w:t xml:space="preserve"> Life Program</w:t>
      </w:r>
    </w:p>
    <w:p w14:paraId="7BBF6B85" w14:textId="77777777" w:rsidR="007C0A7A" w:rsidRPr="00A94C5E" w:rsidRDefault="007C0A7A" w:rsidP="007C0A7A">
      <w:pPr>
        <w:rPr>
          <w:rFonts w:ascii="Verdana" w:hAnsi="Verdana"/>
        </w:rPr>
      </w:pPr>
    </w:p>
    <w:p w14:paraId="798CC593" w14:textId="1B737417" w:rsidR="007C0A7A" w:rsidRPr="00A94C5E" w:rsidRDefault="007C0A7A" w:rsidP="007C0A7A">
      <w:pPr>
        <w:pStyle w:val="Heading1"/>
      </w:pPr>
      <w:r w:rsidRPr="00A94C5E">
        <w:t xml:space="preserve"> Migration</w:t>
      </w:r>
    </w:p>
    <w:p w14:paraId="7F3322D5" w14:textId="35C15D7F" w:rsidR="007C0A7A" w:rsidRPr="00A94C5E" w:rsidRDefault="007C0A7A" w:rsidP="007C0A7A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>Installation</w:t>
      </w:r>
    </w:p>
    <w:p w14:paraId="21122843" w14:textId="1CCF0769" w:rsidR="007C0A7A" w:rsidRPr="00757062" w:rsidRDefault="007C0A7A" w:rsidP="007C0A7A">
      <w:pPr>
        <w:ind w:firstLine="360"/>
        <w:rPr>
          <w:rStyle w:val="HTMLCode"/>
        </w:rPr>
      </w:pPr>
      <w:r w:rsidRPr="00757062">
        <w:rPr>
          <w:rStyle w:val="HTMLCode"/>
        </w:rPr>
        <w:t>pip install Flask-Migrate</w:t>
      </w:r>
    </w:p>
    <w:p w14:paraId="5DD7B811" w14:textId="0ECE598C" w:rsidR="007C0A7A" w:rsidRPr="00A94C5E" w:rsidRDefault="007C0A7A" w:rsidP="007C0A7A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>Import</w:t>
      </w:r>
    </w:p>
    <w:p w14:paraId="00FCB61D" w14:textId="77777777" w:rsidR="00757062" w:rsidRDefault="007C0A7A" w:rsidP="007C0A7A">
      <w:pPr>
        <w:pStyle w:val="Heading3"/>
        <w:numPr>
          <w:ilvl w:val="0"/>
          <w:numId w:val="0"/>
        </w:numPr>
        <w:ind w:left="720"/>
        <w:rPr>
          <w:rFonts w:ascii="Verdana" w:hAnsi="Verdana"/>
        </w:rPr>
      </w:pPr>
      <w:r w:rsidRPr="00A94C5E">
        <w:rPr>
          <w:rFonts w:ascii="Verdana" w:hAnsi="Verdana"/>
        </w:rPr>
        <w:t>In the __init__.py file</w:t>
      </w:r>
    </w:p>
    <w:p w14:paraId="22CB455F" w14:textId="49F96DF9" w:rsidR="007C0A7A" w:rsidRPr="00A94C5E" w:rsidRDefault="007C0A7A" w:rsidP="00757062">
      <w:pPr>
        <w:pStyle w:val="HTMLCode1"/>
      </w:pPr>
      <w:r w:rsidRPr="00A94C5E">
        <w:t xml:space="preserve">from </w:t>
      </w:r>
      <w:proofErr w:type="spellStart"/>
      <w:r w:rsidRPr="00A94C5E">
        <w:t>flask_migrate</w:t>
      </w:r>
      <w:proofErr w:type="spellEnd"/>
      <w:r w:rsidRPr="00A94C5E">
        <w:t xml:space="preserve"> import Migrate</w:t>
      </w:r>
    </w:p>
    <w:p w14:paraId="509F589F" w14:textId="534D1D73" w:rsidR="007C0A7A" w:rsidRPr="00A94C5E" w:rsidRDefault="007C0A7A" w:rsidP="007C0A7A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>Instantiation</w:t>
      </w:r>
    </w:p>
    <w:p w14:paraId="370D157D" w14:textId="77777777" w:rsidR="007C0A7A" w:rsidRPr="00A94C5E" w:rsidRDefault="007C0A7A" w:rsidP="007C0A7A">
      <w:pPr>
        <w:ind w:left="720"/>
        <w:rPr>
          <w:rFonts w:ascii="Verdana" w:hAnsi="Verdana"/>
        </w:rPr>
      </w:pPr>
      <w:r w:rsidRPr="00A94C5E">
        <w:rPr>
          <w:rFonts w:ascii="Verdana" w:hAnsi="Verdana"/>
        </w:rPr>
        <w:t xml:space="preserve">Inside the __init__.py file insert the following command after both the app and </w:t>
      </w:r>
      <w:proofErr w:type="spellStart"/>
      <w:r w:rsidRPr="00A94C5E">
        <w:rPr>
          <w:rFonts w:ascii="Verdana" w:hAnsi="Verdana"/>
        </w:rPr>
        <w:t>db</w:t>
      </w:r>
      <w:proofErr w:type="spellEnd"/>
      <w:r w:rsidRPr="00A94C5E">
        <w:rPr>
          <w:rFonts w:ascii="Verdana" w:hAnsi="Verdana"/>
        </w:rPr>
        <w:t xml:space="preserve"> have been initialized.</w:t>
      </w:r>
    </w:p>
    <w:p w14:paraId="41C68EF2" w14:textId="19C432CB" w:rsidR="007C0A7A" w:rsidRPr="00A94C5E" w:rsidRDefault="007C0A7A" w:rsidP="00757062">
      <w:pPr>
        <w:pStyle w:val="HTMLCode1"/>
      </w:pPr>
      <w:proofErr w:type="gramStart"/>
      <w:r w:rsidRPr="00A94C5E">
        <w:t>Migrate(</w:t>
      </w:r>
      <w:proofErr w:type="gramEnd"/>
      <w:r w:rsidRPr="00A94C5E">
        <w:t xml:space="preserve">app, </w:t>
      </w:r>
      <w:proofErr w:type="spellStart"/>
      <w:r w:rsidRPr="00A94C5E">
        <w:t>db</w:t>
      </w:r>
      <w:proofErr w:type="spellEnd"/>
      <w:r w:rsidRPr="00A94C5E">
        <w:t>)</w:t>
      </w:r>
    </w:p>
    <w:p w14:paraId="7966AD28" w14:textId="3D8376E7" w:rsidR="007C0A7A" w:rsidRPr="00A94C5E" w:rsidRDefault="007C0A7A" w:rsidP="007C0A7A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 xml:space="preserve"> Usage</w:t>
      </w:r>
    </w:p>
    <w:p w14:paraId="73F7C62D" w14:textId="752F2D69" w:rsidR="007C0A7A" w:rsidRPr="00A94C5E" w:rsidRDefault="007C0A7A" w:rsidP="007C0A7A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>Initial</w:t>
      </w:r>
    </w:p>
    <w:p w14:paraId="15656186" w14:textId="43ECCEC2" w:rsidR="007C0A7A" w:rsidRPr="00A94C5E" w:rsidRDefault="007C0A7A" w:rsidP="00757062">
      <w:pPr>
        <w:pStyle w:val="HTMLCode1"/>
        <w:ind w:left="720"/>
      </w:pPr>
      <w:r w:rsidRPr="00A94C5E">
        <w:t xml:space="preserve">flask </w:t>
      </w:r>
      <w:proofErr w:type="spellStart"/>
      <w:r w:rsidRPr="00A94C5E">
        <w:t>db</w:t>
      </w:r>
      <w:proofErr w:type="spellEnd"/>
      <w:r w:rsidRPr="00A94C5E">
        <w:t xml:space="preserve"> </w:t>
      </w:r>
      <w:proofErr w:type="spellStart"/>
      <w:r w:rsidRPr="00A94C5E">
        <w:t>init</w:t>
      </w:r>
      <w:proofErr w:type="spellEnd"/>
    </w:p>
    <w:p w14:paraId="4F50A04B" w14:textId="77777777" w:rsidR="00757062" w:rsidRDefault="007C0A7A" w:rsidP="00757062">
      <w:pPr>
        <w:ind w:left="1080"/>
        <w:rPr>
          <w:rFonts w:ascii="Verdana" w:hAnsi="Verdana"/>
        </w:rPr>
      </w:pPr>
      <w:r w:rsidRPr="00A94C5E">
        <w:rPr>
          <w:rFonts w:ascii="Verdana" w:hAnsi="Verdana"/>
        </w:rPr>
        <w:t>This will come up with a message saying you need to configure a file.  Unless there is a specific reason to do so, simply skip that suggestion.</w:t>
      </w:r>
    </w:p>
    <w:p w14:paraId="2B461994" w14:textId="3D6B0FF9" w:rsidR="00757062" w:rsidRDefault="007C0A7A" w:rsidP="00757062">
      <w:pPr>
        <w:pStyle w:val="Heading3"/>
      </w:pPr>
      <w:r w:rsidRPr="00757062">
        <w:t>Every time you change model.py</w:t>
      </w:r>
      <w:r w:rsidR="00757062">
        <w:t xml:space="preserve"> </w:t>
      </w:r>
      <w:r w:rsidRPr="00757062">
        <w:t xml:space="preserve">use the following commands in order in the terminal: </w:t>
      </w:r>
    </w:p>
    <w:p w14:paraId="625587AB" w14:textId="718C37D0" w:rsidR="007C0A7A" w:rsidRPr="00757062" w:rsidRDefault="007C0A7A" w:rsidP="00757062">
      <w:pPr>
        <w:pStyle w:val="HTMLCode1"/>
        <w:ind w:left="1080" w:firstLine="0"/>
      </w:pPr>
      <w:r w:rsidRPr="00757062">
        <w:t xml:space="preserve">flask </w:t>
      </w:r>
      <w:proofErr w:type="spellStart"/>
      <w:r w:rsidRPr="00757062">
        <w:t>db</w:t>
      </w:r>
      <w:proofErr w:type="spellEnd"/>
      <w:r w:rsidRPr="00757062">
        <w:t xml:space="preserve"> migrate</w:t>
      </w:r>
      <w:r w:rsidRPr="00757062">
        <w:br/>
        <w:t xml:space="preserve">flask </w:t>
      </w:r>
      <w:proofErr w:type="spellStart"/>
      <w:r w:rsidRPr="00757062">
        <w:t>db</w:t>
      </w:r>
      <w:proofErr w:type="spellEnd"/>
      <w:r w:rsidRPr="00757062">
        <w:t xml:space="preserve"> upgrade</w:t>
      </w:r>
    </w:p>
    <w:p w14:paraId="67D62E53" w14:textId="77777777" w:rsidR="007B5498" w:rsidRDefault="007B5498" w:rsidP="007C0A7A">
      <w:pPr>
        <w:pStyle w:val="Heading1"/>
      </w:pPr>
      <w:r>
        <w:t>Flask-Uploads</w:t>
      </w:r>
    </w:p>
    <w:p w14:paraId="2BF0D047" w14:textId="77777777" w:rsidR="007B5498" w:rsidRDefault="007B5498" w:rsidP="007B5498">
      <w:pPr>
        <w:pStyle w:val="Heading2"/>
      </w:pPr>
      <w:r>
        <w:t>Installation issue in version &lt;&lt;version&gt;&gt;</w:t>
      </w:r>
    </w:p>
    <w:p w14:paraId="454DC299" w14:textId="77777777" w:rsidR="007B5498" w:rsidRDefault="007B5498" w:rsidP="007B5498">
      <w:pPr>
        <w:pStyle w:val="Heading2"/>
      </w:pPr>
      <w:r>
        <w:t>Fix</w:t>
      </w:r>
    </w:p>
    <w:p w14:paraId="4106104B" w14:textId="712184F9" w:rsidR="007B5498" w:rsidRDefault="007B5498" w:rsidP="007B5498">
      <w:pPr>
        <w:pStyle w:val="Heading3"/>
      </w:pPr>
      <w:proofErr w:type="gramStart"/>
      <w:r>
        <w:t xml:space="preserve">Open </w:t>
      </w:r>
      <w:r w:rsidR="007C0A7A" w:rsidRPr="00A94C5E">
        <w:t xml:space="preserve"> </w:t>
      </w:r>
      <w:r w:rsidRPr="007B5498">
        <w:t>/</w:t>
      </w:r>
      <w:proofErr w:type="gramEnd"/>
      <w:r w:rsidRPr="007B5498">
        <w:t>Users/rbtm2006/opt/anaconda3/envs/life/lib/python3.8/site-packages/flask_uploads.py</w:t>
      </w:r>
    </w:p>
    <w:p w14:paraId="2A6D7720" w14:textId="4E5CDB7D" w:rsidR="007B5498" w:rsidRPr="007B5498" w:rsidRDefault="007B5498" w:rsidP="007B5498">
      <w:pPr>
        <w:pStyle w:val="Heading3"/>
      </w:pPr>
      <w:r w:rsidRPr="007B5498">
        <w:t xml:space="preserve">from </w:t>
      </w:r>
      <w:proofErr w:type="spellStart"/>
      <w:r w:rsidRPr="007B5498">
        <w:t>werkzeug</w:t>
      </w:r>
      <w:proofErr w:type="spellEnd"/>
      <w:r w:rsidRPr="007B5498">
        <w:t xml:space="preserve"> import </w:t>
      </w:r>
      <w:proofErr w:type="spellStart"/>
      <w:r w:rsidRPr="007B5498">
        <w:t>secure_filename</w:t>
      </w:r>
      <w:proofErr w:type="spellEnd"/>
      <w:r w:rsidRPr="007B5498">
        <w:t xml:space="preserve">, </w:t>
      </w:r>
      <w:proofErr w:type="spellStart"/>
      <w:r w:rsidRPr="007B5498">
        <w:t>FileStorage</w:t>
      </w:r>
      <w:proofErr w:type="spellEnd"/>
      <w:r>
        <w:t xml:space="preserve"> should become two lines:</w:t>
      </w:r>
    </w:p>
    <w:p w14:paraId="0218B9A2" w14:textId="77777777" w:rsidR="007B5498" w:rsidRPr="007B5498" w:rsidRDefault="007B5498" w:rsidP="007B5498">
      <w:pPr>
        <w:pStyle w:val="Heading3"/>
      </w:pPr>
      <w:r w:rsidRPr="007B5498">
        <w:t xml:space="preserve">from </w:t>
      </w:r>
      <w:proofErr w:type="spellStart"/>
      <w:proofErr w:type="gramStart"/>
      <w:r w:rsidRPr="007B5498">
        <w:t>werkzeug.utils</w:t>
      </w:r>
      <w:proofErr w:type="spellEnd"/>
      <w:proofErr w:type="gramEnd"/>
      <w:r w:rsidRPr="007B5498">
        <w:t xml:space="preserve"> import </w:t>
      </w:r>
      <w:proofErr w:type="spellStart"/>
      <w:r w:rsidRPr="007B5498">
        <w:t>secure_filename</w:t>
      </w:r>
      <w:proofErr w:type="spellEnd"/>
    </w:p>
    <w:p w14:paraId="0996206C" w14:textId="77777777" w:rsidR="007B5498" w:rsidRPr="007B5498" w:rsidRDefault="007B5498" w:rsidP="007B5498">
      <w:pPr>
        <w:pStyle w:val="Heading3"/>
      </w:pPr>
      <w:r w:rsidRPr="007B5498">
        <w:t xml:space="preserve">from </w:t>
      </w:r>
      <w:proofErr w:type="spellStart"/>
      <w:proofErr w:type="gramStart"/>
      <w:r w:rsidRPr="007B5498">
        <w:t>werkzeug.datastructures</w:t>
      </w:r>
      <w:proofErr w:type="spellEnd"/>
      <w:proofErr w:type="gramEnd"/>
      <w:r w:rsidRPr="007B5498">
        <w:t xml:space="preserve"> import  </w:t>
      </w:r>
      <w:proofErr w:type="spellStart"/>
      <w:r w:rsidRPr="007B5498">
        <w:t>FileStorage</w:t>
      </w:r>
      <w:proofErr w:type="spellEnd"/>
    </w:p>
    <w:p w14:paraId="2DF73A65" w14:textId="789F493A" w:rsidR="007B5498" w:rsidRDefault="007B5498" w:rsidP="007B5498">
      <w:pPr>
        <w:pStyle w:val="Heading3"/>
        <w:numPr>
          <w:ilvl w:val="0"/>
          <w:numId w:val="0"/>
        </w:numPr>
        <w:ind w:left="1080"/>
      </w:pPr>
    </w:p>
    <w:p w14:paraId="06429CF1" w14:textId="1AC98BD4" w:rsidR="007C0A7A" w:rsidRPr="00A94C5E" w:rsidRDefault="007C0A7A" w:rsidP="007C0A7A">
      <w:pPr>
        <w:pStyle w:val="Heading1"/>
      </w:pPr>
      <w:r w:rsidRPr="00A94C5E">
        <w:t>Sections</w:t>
      </w:r>
    </w:p>
    <w:p w14:paraId="35C6ED09" w14:textId="57D6C511" w:rsidR="007C0A7A" w:rsidRPr="00A94C5E" w:rsidRDefault="007C0A7A" w:rsidP="007C0A7A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 xml:space="preserve"> Health</w:t>
      </w:r>
    </w:p>
    <w:p w14:paraId="2B80454B" w14:textId="35531A5E" w:rsidR="007C0A7A" w:rsidRPr="00A94C5E" w:rsidRDefault="007C0A7A" w:rsidP="007C0A7A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 xml:space="preserve"> Facilities</w:t>
      </w:r>
    </w:p>
    <w:p w14:paraId="72EF0B9C" w14:textId="0F4936B8" w:rsidR="007C0A7A" w:rsidRPr="00A94C5E" w:rsidRDefault="007C0A7A" w:rsidP="007C0A7A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 xml:space="preserve"> Doctors</w:t>
      </w:r>
    </w:p>
    <w:p w14:paraId="579D56CF" w14:textId="4A91CE4C" w:rsidR="007C0A7A" w:rsidRPr="00A94C5E" w:rsidRDefault="007C0A7A" w:rsidP="007C0A7A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 xml:space="preserve"> Medications</w:t>
      </w:r>
    </w:p>
    <w:p w14:paraId="4A1815D8" w14:textId="6FAA9306" w:rsidR="007C0A7A" w:rsidRPr="00A94C5E" w:rsidRDefault="007C0A7A" w:rsidP="007C0A7A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 xml:space="preserve"> Medication List</w:t>
      </w:r>
    </w:p>
    <w:p w14:paraId="190AE6B9" w14:textId="46A3E714" w:rsidR="007C0A7A" w:rsidRPr="00A94C5E" w:rsidRDefault="007C0A7A" w:rsidP="007C0A7A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 xml:space="preserve"> Hospitalizations</w:t>
      </w:r>
    </w:p>
    <w:p w14:paraId="52420639" w14:textId="191C2A50" w:rsidR="007C0A7A" w:rsidRPr="00A94C5E" w:rsidRDefault="007C0A7A" w:rsidP="007C0A7A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 xml:space="preserve"> Allergies</w:t>
      </w:r>
    </w:p>
    <w:p w14:paraId="49F58954" w14:textId="78DF0131" w:rsidR="007C0A7A" w:rsidRPr="00A94C5E" w:rsidRDefault="007C0A7A" w:rsidP="007C0A7A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 xml:space="preserve"> Surgeries</w:t>
      </w:r>
    </w:p>
    <w:p w14:paraId="6BA24670" w14:textId="41D1280A" w:rsidR="007C0A7A" w:rsidRPr="00A94C5E" w:rsidRDefault="007C0A7A" w:rsidP="007C0A7A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 xml:space="preserve"> A1C</w:t>
      </w:r>
    </w:p>
    <w:p w14:paraId="4B75183E" w14:textId="003D5148" w:rsidR="007C0A7A" w:rsidRPr="00A94C5E" w:rsidRDefault="007C0A7A" w:rsidP="007C0A7A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 xml:space="preserve"> C-PAP</w:t>
      </w:r>
    </w:p>
    <w:p w14:paraId="58058C59" w14:textId="18B9F6E5" w:rsidR="007C0A7A" w:rsidRPr="00A94C5E" w:rsidRDefault="007C0A7A" w:rsidP="007C0A7A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 xml:space="preserve"> Productivity</w:t>
      </w:r>
    </w:p>
    <w:p w14:paraId="67E61EE7" w14:textId="507299F3" w:rsidR="007C0A7A" w:rsidRPr="00A94C5E" w:rsidRDefault="007C0A7A" w:rsidP="007C0A7A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 xml:space="preserve"> Tasks</w:t>
      </w:r>
    </w:p>
    <w:p w14:paraId="023C6554" w14:textId="3AAD26A9" w:rsidR="007C0A7A" w:rsidRPr="00A94C5E" w:rsidRDefault="007C0A7A" w:rsidP="007C0A7A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 xml:space="preserve"> Goals</w:t>
      </w:r>
    </w:p>
    <w:p w14:paraId="67F82B27" w14:textId="16541120" w:rsidR="007C0A7A" w:rsidRPr="00A94C5E" w:rsidRDefault="007C0A7A" w:rsidP="007C0A7A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 xml:space="preserve"> Projects</w:t>
      </w:r>
    </w:p>
    <w:p w14:paraId="369C5BDF" w14:textId="11CC8CA1" w:rsidR="007C0A7A" w:rsidRPr="00A94C5E" w:rsidRDefault="007C0A7A" w:rsidP="007C0A7A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 xml:space="preserve"> Menu Planner</w:t>
      </w:r>
    </w:p>
    <w:p w14:paraId="277D58A6" w14:textId="2E5B746B" w:rsidR="007C0A7A" w:rsidRPr="00A94C5E" w:rsidRDefault="007C0A7A" w:rsidP="007C0A7A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 xml:space="preserve"> Planner</w:t>
      </w:r>
    </w:p>
    <w:p w14:paraId="0EBE9B98" w14:textId="33CCAF7D" w:rsidR="007C0A7A" w:rsidRPr="00A94C5E" w:rsidRDefault="007C0A7A" w:rsidP="007C0A7A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 xml:space="preserve"> </w:t>
      </w:r>
      <w:proofErr w:type="spellStart"/>
      <w:r w:rsidRPr="00A94C5E">
        <w:rPr>
          <w:rFonts w:ascii="Verdana" w:hAnsi="Verdana"/>
        </w:rPr>
        <w:t>Reciepts</w:t>
      </w:r>
      <w:proofErr w:type="spellEnd"/>
    </w:p>
    <w:p w14:paraId="4163CE0A" w14:textId="7FD80DF2" w:rsidR="007C0A7A" w:rsidRPr="00A94C5E" w:rsidRDefault="007C0A7A" w:rsidP="007C0A7A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 xml:space="preserve"> Shopping List</w:t>
      </w:r>
    </w:p>
    <w:p w14:paraId="60AD8B8A" w14:textId="77777777" w:rsidR="00A94C5E" w:rsidRPr="00A94C5E" w:rsidRDefault="00A94C5E" w:rsidP="007C0A7A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>Personal</w:t>
      </w:r>
    </w:p>
    <w:p w14:paraId="4E22C37D" w14:textId="342C331D" w:rsidR="00A94C5E" w:rsidRPr="00A94C5E" w:rsidRDefault="00A94C5E" w:rsidP="00A94C5E">
      <w:pPr>
        <w:pStyle w:val="Heading3"/>
        <w:rPr>
          <w:rFonts w:ascii="Verdana" w:hAnsi="Verdana"/>
        </w:rPr>
      </w:pPr>
      <w:proofErr w:type="spellStart"/>
      <w:r w:rsidRPr="00A94C5E">
        <w:rPr>
          <w:rFonts w:ascii="Verdana" w:hAnsi="Verdana"/>
        </w:rPr>
        <w:t>Wifi</w:t>
      </w:r>
      <w:proofErr w:type="spellEnd"/>
    </w:p>
    <w:p w14:paraId="1EB1A2AC" w14:textId="7B7CA86E" w:rsidR="00A94C5E" w:rsidRPr="00A94C5E" w:rsidRDefault="00A94C5E" w:rsidP="00A94C5E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>Vehicles</w:t>
      </w:r>
    </w:p>
    <w:p w14:paraId="78567A92" w14:textId="4538A5FA" w:rsidR="00A94C5E" w:rsidRPr="00A94C5E" w:rsidRDefault="00A94C5E" w:rsidP="00A94C5E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>Grave Markers</w:t>
      </w:r>
    </w:p>
    <w:p w14:paraId="0CEE32F5" w14:textId="446741D7" w:rsidR="00A94C5E" w:rsidRPr="00A94C5E" w:rsidRDefault="00A94C5E" w:rsidP="00A94C5E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>Housing History</w:t>
      </w:r>
    </w:p>
    <w:p w14:paraId="4AD8514A" w14:textId="4FBAD8FA" w:rsidR="007C0A7A" w:rsidRPr="00A94C5E" w:rsidRDefault="007C0A7A" w:rsidP="007C0A7A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>Mileage</w:t>
      </w:r>
    </w:p>
    <w:p w14:paraId="52FC1A49" w14:textId="61498F1C" w:rsidR="007C0A7A" w:rsidRPr="00A94C5E" w:rsidRDefault="007C0A7A" w:rsidP="007C0A7A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 xml:space="preserve"> Home</w:t>
      </w:r>
    </w:p>
    <w:p w14:paraId="67B367D6" w14:textId="3221BA7D" w:rsidR="007C0A7A" w:rsidRPr="00A94C5E" w:rsidRDefault="007C0A7A" w:rsidP="007C0A7A">
      <w:pPr>
        <w:pStyle w:val="Heading4"/>
        <w:rPr>
          <w:rFonts w:ascii="Verdana" w:hAnsi="Verdana"/>
        </w:rPr>
      </w:pPr>
      <w:r w:rsidRPr="00A94C5E">
        <w:rPr>
          <w:rFonts w:ascii="Verdana" w:hAnsi="Verdana"/>
        </w:rPr>
        <w:t>Leg Numbers</w:t>
      </w:r>
    </w:p>
    <w:p w14:paraId="68A3626B" w14:textId="77777777" w:rsidR="007C0A7A" w:rsidRPr="00A94C5E" w:rsidRDefault="007C0A7A" w:rsidP="007C0A7A">
      <w:pPr>
        <w:pStyle w:val="Heading4"/>
        <w:numPr>
          <w:ilvl w:val="0"/>
          <w:numId w:val="0"/>
        </w:numPr>
        <w:ind w:left="1080"/>
        <w:rPr>
          <w:rFonts w:ascii="Verdana" w:hAnsi="Verdana"/>
        </w:rPr>
      </w:pPr>
      <w:r w:rsidRPr="00A94C5E">
        <w:rPr>
          <w:rFonts w:ascii="Verdana" w:hAnsi="Verdana"/>
        </w:rPr>
        <w:t xml:space="preserve">    1.0 - org (ex. Home to Dr Office)</w:t>
      </w:r>
    </w:p>
    <w:p w14:paraId="5F038F5E" w14:textId="77777777" w:rsidR="007C0A7A" w:rsidRPr="00A94C5E" w:rsidRDefault="007C0A7A" w:rsidP="007C0A7A">
      <w:pPr>
        <w:pStyle w:val="Heading4"/>
        <w:numPr>
          <w:ilvl w:val="0"/>
          <w:numId w:val="0"/>
        </w:numPr>
        <w:ind w:left="1080"/>
        <w:rPr>
          <w:rFonts w:ascii="Verdana" w:hAnsi="Verdana"/>
        </w:rPr>
      </w:pPr>
      <w:r w:rsidRPr="00A94C5E">
        <w:rPr>
          <w:rFonts w:ascii="Verdana" w:hAnsi="Verdana"/>
        </w:rPr>
        <w:t xml:space="preserve">    1.10 - middle (ex. Dr Office to Pharmacy)</w:t>
      </w:r>
    </w:p>
    <w:p w14:paraId="6770D0D9" w14:textId="77777777" w:rsidR="007C0A7A" w:rsidRPr="00A94C5E" w:rsidRDefault="007C0A7A" w:rsidP="007C0A7A">
      <w:pPr>
        <w:pStyle w:val="Heading4"/>
        <w:numPr>
          <w:ilvl w:val="0"/>
          <w:numId w:val="0"/>
        </w:numPr>
        <w:ind w:left="1080"/>
        <w:rPr>
          <w:rFonts w:ascii="Verdana" w:hAnsi="Verdana"/>
        </w:rPr>
      </w:pPr>
      <w:r w:rsidRPr="00A94C5E">
        <w:rPr>
          <w:rFonts w:ascii="Verdana" w:hAnsi="Verdana"/>
        </w:rPr>
        <w:t xml:space="preserve">    1.11 - end (ex. Pharmacy to Home)</w:t>
      </w:r>
    </w:p>
    <w:p w14:paraId="71E8DDA4" w14:textId="29B9ABB9" w:rsidR="007C0A7A" w:rsidRPr="00A94C5E" w:rsidRDefault="007C0A7A" w:rsidP="007C0A7A">
      <w:pPr>
        <w:pStyle w:val="Heading4"/>
        <w:rPr>
          <w:rFonts w:ascii="Verdana" w:hAnsi="Verdana"/>
        </w:rPr>
      </w:pPr>
      <w:r w:rsidRPr="00A94C5E">
        <w:rPr>
          <w:rFonts w:ascii="Verdana" w:hAnsi="Verdana"/>
        </w:rPr>
        <w:t xml:space="preserve">Mileage </w:t>
      </w:r>
      <w:r w:rsidR="00A94C5E" w:rsidRPr="00A94C5E">
        <w:rPr>
          <w:rFonts w:ascii="Verdana" w:hAnsi="Verdana"/>
        </w:rPr>
        <w:t>Reimbursement</w:t>
      </w:r>
      <w:r w:rsidRPr="00A94C5E">
        <w:rPr>
          <w:rFonts w:ascii="Verdana" w:hAnsi="Verdana"/>
        </w:rPr>
        <w:t xml:space="preserve"> switches</w:t>
      </w:r>
    </w:p>
    <w:p w14:paraId="3C77127D" w14:textId="77777777" w:rsidR="00A94C5E" w:rsidRPr="00A94C5E" w:rsidRDefault="007C0A7A" w:rsidP="00A94C5E">
      <w:pPr>
        <w:pStyle w:val="Heading5"/>
        <w:rPr>
          <w:rFonts w:ascii="Verdana" w:hAnsi="Verdana"/>
        </w:rPr>
      </w:pPr>
      <w:proofErr w:type="spellStart"/>
      <w:r w:rsidRPr="00A94C5E">
        <w:rPr>
          <w:rFonts w:ascii="Verdana" w:hAnsi="Verdana"/>
        </w:rPr>
        <w:t>needTripNumber</w:t>
      </w:r>
      <w:proofErr w:type="spellEnd"/>
      <w:r w:rsidRPr="00A94C5E">
        <w:rPr>
          <w:rFonts w:ascii="Verdana" w:hAnsi="Verdana"/>
        </w:rPr>
        <w:t>: entered only in this system.  No Trip number is assigned</w:t>
      </w:r>
    </w:p>
    <w:p w14:paraId="2FA0D2A4" w14:textId="77777777" w:rsidR="00A94C5E" w:rsidRPr="00A94C5E" w:rsidRDefault="007C0A7A" w:rsidP="00A94C5E">
      <w:pPr>
        <w:pStyle w:val="Heading5"/>
        <w:rPr>
          <w:rFonts w:ascii="Verdana" w:hAnsi="Verdana"/>
        </w:rPr>
      </w:pPr>
      <w:proofErr w:type="spellStart"/>
      <w:r w:rsidRPr="00A94C5E">
        <w:rPr>
          <w:rFonts w:ascii="Verdana" w:hAnsi="Verdana"/>
        </w:rPr>
        <w:t>toSend</w:t>
      </w:r>
      <w:proofErr w:type="spellEnd"/>
      <w:r w:rsidRPr="00A94C5E">
        <w:rPr>
          <w:rFonts w:ascii="Verdana" w:hAnsi="Verdana"/>
        </w:rPr>
        <w:t>: has trip number and ready to send to print document</w:t>
      </w:r>
    </w:p>
    <w:p w14:paraId="3851B430" w14:textId="3B13D0AA" w:rsidR="00A94C5E" w:rsidRPr="00A94C5E" w:rsidRDefault="00A94C5E" w:rsidP="00A94C5E">
      <w:pPr>
        <w:pStyle w:val="Heading5"/>
        <w:rPr>
          <w:rFonts w:ascii="Verdana" w:hAnsi="Verdana"/>
        </w:rPr>
      </w:pPr>
      <w:r w:rsidRPr="00A94C5E">
        <w:rPr>
          <w:rFonts w:ascii="Verdana" w:hAnsi="Verdana"/>
        </w:rPr>
        <w:t>p</w:t>
      </w:r>
      <w:r w:rsidR="007C0A7A" w:rsidRPr="00A94C5E">
        <w:rPr>
          <w:rFonts w:ascii="Verdana" w:hAnsi="Verdana"/>
        </w:rPr>
        <w:t xml:space="preserve">rinted:  the pdf has been </w:t>
      </w:r>
      <w:r w:rsidRPr="00A94C5E">
        <w:rPr>
          <w:rFonts w:ascii="Verdana" w:hAnsi="Verdana"/>
        </w:rPr>
        <w:t>processed</w:t>
      </w:r>
      <w:r w:rsidR="007C0A7A" w:rsidRPr="00A94C5E">
        <w:rPr>
          <w:rFonts w:ascii="Verdana" w:hAnsi="Verdana"/>
        </w:rPr>
        <w:t xml:space="preserve"> and saved to the local hard drive.</w:t>
      </w:r>
    </w:p>
    <w:p w14:paraId="255D4C24" w14:textId="77777777" w:rsidR="00A94C5E" w:rsidRPr="00A94C5E" w:rsidRDefault="00A94C5E" w:rsidP="00A94C5E">
      <w:pPr>
        <w:pStyle w:val="Heading5"/>
        <w:rPr>
          <w:rFonts w:ascii="Verdana" w:hAnsi="Verdana"/>
        </w:rPr>
      </w:pPr>
      <w:r w:rsidRPr="00A94C5E">
        <w:rPr>
          <w:rFonts w:ascii="Verdana" w:hAnsi="Verdana"/>
        </w:rPr>
        <w:t>s</w:t>
      </w:r>
      <w:r w:rsidR="007C0A7A" w:rsidRPr="00A94C5E">
        <w:rPr>
          <w:rFonts w:ascii="Verdana" w:hAnsi="Verdana"/>
        </w:rPr>
        <w:t>ent: has been sent in and am awaiting reimbursement</w:t>
      </w:r>
    </w:p>
    <w:p w14:paraId="538053CE" w14:textId="1D2E8E08" w:rsidR="007C0A7A" w:rsidRPr="00A94C5E" w:rsidRDefault="007C0A7A" w:rsidP="00A94C5E">
      <w:pPr>
        <w:pStyle w:val="Heading5"/>
        <w:rPr>
          <w:rFonts w:ascii="Verdana" w:hAnsi="Verdana"/>
        </w:rPr>
      </w:pPr>
      <w:r w:rsidRPr="00A94C5E">
        <w:rPr>
          <w:rFonts w:ascii="Verdana" w:hAnsi="Verdana"/>
        </w:rPr>
        <w:t>finished:</w:t>
      </w:r>
      <w:r w:rsidR="00A94C5E" w:rsidRPr="00A94C5E">
        <w:rPr>
          <w:rFonts w:ascii="Verdana" w:hAnsi="Verdana"/>
        </w:rPr>
        <w:t xml:space="preserve"> </w:t>
      </w:r>
      <w:r w:rsidRPr="00A94C5E">
        <w:rPr>
          <w:rFonts w:ascii="Verdana" w:hAnsi="Verdana"/>
        </w:rPr>
        <w:t xml:space="preserve">received the </w:t>
      </w:r>
      <w:r w:rsidR="00A94C5E" w:rsidRPr="00A94C5E">
        <w:rPr>
          <w:rFonts w:ascii="Verdana" w:hAnsi="Verdana"/>
        </w:rPr>
        <w:t>reimbursement</w:t>
      </w:r>
      <w:r w:rsidRPr="00A94C5E">
        <w:rPr>
          <w:rFonts w:ascii="Verdana" w:hAnsi="Verdana"/>
        </w:rPr>
        <w:t xml:space="preserve"> and closed the trip in the system.</w:t>
      </w:r>
    </w:p>
    <w:p w14:paraId="1E0B88D3" w14:textId="02E98C4B" w:rsidR="00A94C5E" w:rsidRPr="00A94C5E" w:rsidRDefault="00A94C5E" w:rsidP="00A94C5E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>Settings</w:t>
      </w:r>
    </w:p>
    <w:p w14:paraId="54B7CD05" w14:textId="5905A375" w:rsidR="00A94C5E" w:rsidRPr="00A94C5E" w:rsidRDefault="00A94C5E" w:rsidP="00A94C5E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>Profile</w:t>
      </w:r>
    </w:p>
    <w:p w14:paraId="485C942D" w14:textId="5495DDF4" w:rsidR="00A94C5E" w:rsidRPr="00A94C5E" w:rsidRDefault="00A94C5E" w:rsidP="00A94C5E">
      <w:pPr>
        <w:pStyle w:val="Heading3"/>
        <w:rPr>
          <w:rFonts w:ascii="Verdana" w:hAnsi="Verdana"/>
        </w:rPr>
      </w:pPr>
      <w:r w:rsidRPr="00A94C5E">
        <w:rPr>
          <w:rFonts w:ascii="Verdana" w:hAnsi="Verdana"/>
        </w:rPr>
        <w:t>Settings</w:t>
      </w:r>
    </w:p>
    <w:p w14:paraId="7D1BE345" w14:textId="5C06F281" w:rsidR="007C0A7A" w:rsidRPr="00A94C5E" w:rsidRDefault="007C0A7A" w:rsidP="00A94C5E">
      <w:pPr>
        <w:pStyle w:val="Heading1"/>
      </w:pPr>
      <w:r w:rsidRPr="00A94C5E">
        <w:t>THINGS TO DO</w:t>
      </w:r>
    </w:p>
    <w:p w14:paraId="31EABB50" w14:textId="3A501406" w:rsidR="007C0A7A" w:rsidRPr="00A94C5E" w:rsidRDefault="007C0A7A" w:rsidP="00A94C5E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>Make a page that has archive plan information.  a place you can look back at different weeks and see what you had</w:t>
      </w:r>
    </w:p>
    <w:p w14:paraId="1520BF9C" w14:textId="2CC6AEC9" w:rsidR="007C0A7A" w:rsidRPr="00A94C5E" w:rsidRDefault="007C0A7A" w:rsidP="00A94C5E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 xml:space="preserve">Code </w:t>
      </w:r>
      <w:r w:rsidR="00A94C5E" w:rsidRPr="00A94C5E">
        <w:rPr>
          <w:rFonts w:ascii="Verdana" w:hAnsi="Verdana"/>
        </w:rPr>
        <w:t>Snippets</w:t>
      </w:r>
    </w:p>
    <w:p w14:paraId="24638B75" w14:textId="4D63C329" w:rsidR="007C0A7A" w:rsidRPr="00A94C5E" w:rsidRDefault="007C0A7A" w:rsidP="00A94C5E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>Text the person when the medication is due to be refilled.</w:t>
      </w:r>
    </w:p>
    <w:p w14:paraId="19E9BB6F" w14:textId="0742D7D6" w:rsidR="007C0A7A" w:rsidRPr="00A94C5E" w:rsidRDefault="007C0A7A" w:rsidP="00A94C5E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>Create a wallet size report in pdf that can be printed out</w:t>
      </w:r>
    </w:p>
    <w:p w14:paraId="36C84015" w14:textId="2A5EDB59" w:rsidR="007C0A7A" w:rsidRPr="00A94C5E" w:rsidRDefault="007C0A7A" w:rsidP="00A94C5E">
      <w:pPr>
        <w:pStyle w:val="Heading2"/>
        <w:rPr>
          <w:rFonts w:ascii="Verdana" w:hAnsi="Verdana"/>
          <w:strike/>
        </w:rPr>
      </w:pPr>
      <w:r w:rsidRPr="00A94C5E">
        <w:rPr>
          <w:rFonts w:ascii="Verdana" w:hAnsi="Verdana"/>
          <w:strike/>
        </w:rPr>
        <w:t>Place the keys in the database</w:t>
      </w:r>
    </w:p>
    <w:p w14:paraId="3B4F264B" w14:textId="4217A3AD" w:rsidR="007C0A7A" w:rsidRPr="00A94C5E" w:rsidRDefault="007C0A7A" w:rsidP="00A94C5E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 xml:space="preserve">Make each menu item selectable according to user (menu on for me off for </w:t>
      </w:r>
      <w:r w:rsidR="00A94C5E" w:rsidRPr="00A94C5E">
        <w:rPr>
          <w:rFonts w:ascii="Verdana" w:hAnsi="Verdana"/>
        </w:rPr>
        <w:t>Shawn</w:t>
      </w:r>
      <w:r w:rsidRPr="00A94C5E">
        <w:rPr>
          <w:rFonts w:ascii="Verdana" w:hAnsi="Verdana"/>
        </w:rPr>
        <w:t xml:space="preserve"> for example)</w:t>
      </w:r>
    </w:p>
    <w:p w14:paraId="667CDBB8" w14:textId="07C30DF4" w:rsidR="007C0A7A" w:rsidRPr="00A94C5E" w:rsidRDefault="007C0A7A" w:rsidP="00A94C5E">
      <w:pPr>
        <w:pStyle w:val="Heading2"/>
        <w:rPr>
          <w:rFonts w:ascii="Verdana" w:hAnsi="Verdana"/>
          <w:strike/>
        </w:rPr>
      </w:pPr>
      <w:r w:rsidRPr="00A94C5E">
        <w:rPr>
          <w:rFonts w:ascii="Verdana" w:hAnsi="Verdana"/>
          <w:strike/>
        </w:rPr>
        <w:t>Grave markers</w:t>
      </w:r>
    </w:p>
    <w:p w14:paraId="5F05FED4" w14:textId="60FAFF83" w:rsidR="007C0A7A" w:rsidRPr="00A94C5E" w:rsidRDefault="007C0A7A" w:rsidP="00A94C5E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>make the recall emails actually email the owner of the vehicles when new recalls are found</w:t>
      </w:r>
    </w:p>
    <w:p w14:paraId="040DF4D1" w14:textId="4855B503" w:rsidR="007C0A7A" w:rsidRPr="00A94C5E" w:rsidRDefault="007C0A7A" w:rsidP="00A94C5E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>Backup database.  Was thinking of backing up the database once a day.</w:t>
      </w:r>
    </w:p>
    <w:p w14:paraId="1B0E211D" w14:textId="3579D755" w:rsidR="00A94C5E" w:rsidRDefault="00A94C5E" w:rsidP="00A94C5E">
      <w:pPr>
        <w:pStyle w:val="Heading2"/>
        <w:rPr>
          <w:rFonts w:ascii="Verdana" w:hAnsi="Verdana"/>
        </w:rPr>
      </w:pPr>
      <w:r w:rsidRPr="00A94C5E">
        <w:rPr>
          <w:rFonts w:ascii="Verdana" w:hAnsi="Verdana"/>
        </w:rPr>
        <w:t>Resume</w:t>
      </w:r>
    </w:p>
    <w:p w14:paraId="66E4A9F7" w14:textId="339C893E" w:rsidR="00363487" w:rsidRDefault="00363487" w:rsidP="00363487">
      <w:pPr>
        <w:pStyle w:val="Heading1"/>
      </w:pPr>
      <w:r>
        <w:t>Special Functions</w:t>
      </w:r>
    </w:p>
    <w:p w14:paraId="1749CEC4" w14:textId="0A3610B3" w:rsidR="00363487" w:rsidRDefault="00363487" w:rsidP="00363487">
      <w:pPr>
        <w:pStyle w:val="Heading2"/>
      </w:pPr>
      <w:r w:rsidRPr="00363487">
        <w:t>/</w:t>
      </w:r>
      <w:proofErr w:type="spellStart"/>
      <w:r w:rsidRPr="00363487">
        <w:t>importholidays</w:t>
      </w:r>
      <w:proofErr w:type="spellEnd"/>
      <w:r w:rsidRPr="00363487">
        <w:t>&lt;year&gt;</w:t>
      </w:r>
      <w:r>
        <w:t xml:space="preserve">:  This function will use </w:t>
      </w:r>
      <w:proofErr w:type="spellStart"/>
      <w:r w:rsidRPr="00363487">
        <w:t>calendarific</w:t>
      </w:r>
      <w:proofErr w:type="spellEnd"/>
      <w:r>
        <w:t xml:space="preserve"> (http://www.</w:t>
      </w:r>
      <w:r w:rsidRPr="00363487">
        <w:t xml:space="preserve"> Calendarific</w:t>
      </w:r>
      <w:r>
        <w:t xml:space="preserve">.com) </w:t>
      </w:r>
      <w:proofErr w:type="spellStart"/>
      <w:r>
        <w:t>api</w:t>
      </w:r>
      <w:proofErr w:type="spellEnd"/>
      <w:r>
        <w:t xml:space="preserve"> to get the national holidays for the specified year.</w:t>
      </w:r>
    </w:p>
    <w:p w14:paraId="572B5454" w14:textId="1539D2DA" w:rsidR="00363487" w:rsidRPr="00A94C5E" w:rsidRDefault="00363487" w:rsidP="00363487">
      <w:pPr>
        <w:pStyle w:val="Heading2"/>
      </w:pPr>
      <w:r w:rsidRPr="00363487">
        <w:t>/</w:t>
      </w:r>
      <w:proofErr w:type="spellStart"/>
      <w:r w:rsidRPr="00363487">
        <w:t>updatepa</w:t>
      </w:r>
      <w:proofErr w:type="spellEnd"/>
      <w:r>
        <w:t>: This function will run the update.sh bash script in the python anywhere web app (http://www.pythonanywhere.com)</w:t>
      </w:r>
    </w:p>
    <w:p w14:paraId="5FE6C340" w14:textId="5F7E35D9" w:rsidR="0094534D" w:rsidRPr="00A94C5E" w:rsidRDefault="0094534D" w:rsidP="007C0A7A">
      <w:pPr>
        <w:rPr>
          <w:rFonts w:ascii="Verdana" w:hAnsi="Verdana"/>
        </w:rPr>
      </w:pPr>
    </w:p>
    <w:sectPr w:rsidR="0094534D" w:rsidRPr="00A94C5E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70E0C" w14:textId="77777777" w:rsidR="008F2F54" w:rsidRDefault="008F2F54">
      <w:pPr>
        <w:spacing w:after="0" w:line="240" w:lineRule="auto"/>
      </w:pPr>
      <w:r>
        <w:separator/>
      </w:r>
    </w:p>
    <w:p w14:paraId="08A29457" w14:textId="77777777" w:rsidR="008F2F54" w:rsidRDefault="008F2F54"/>
  </w:endnote>
  <w:endnote w:type="continuationSeparator" w:id="0">
    <w:p w14:paraId="0144EA17" w14:textId="77777777" w:rsidR="008F2F54" w:rsidRDefault="008F2F54">
      <w:pPr>
        <w:spacing w:after="0" w:line="240" w:lineRule="auto"/>
      </w:pPr>
      <w:r>
        <w:continuationSeparator/>
      </w:r>
    </w:p>
    <w:p w14:paraId="4BD514B9" w14:textId="77777777" w:rsidR="008F2F54" w:rsidRDefault="008F2F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17CDE" w14:textId="77777777" w:rsidR="0094534D" w:rsidRDefault="00236E3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9692" w14:textId="77777777" w:rsidR="008F2F54" w:rsidRDefault="008F2F54">
      <w:pPr>
        <w:spacing w:after="0" w:line="240" w:lineRule="auto"/>
      </w:pPr>
      <w:r>
        <w:separator/>
      </w:r>
    </w:p>
    <w:p w14:paraId="245A57DD" w14:textId="77777777" w:rsidR="008F2F54" w:rsidRDefault="008F2F54"/>
  </w:footnote>
  <w:footnote w:type="continuationSeparator" w:id="0">
    <w:p w14:paraId="7048AC20" w14:textId="77777777" w:rsidR="008F2F54" w:rsidRDefault="008F2F54">
      <w:pPr>
        <w:spacing w:after="0" w:line="240" w:lineRule="auto"/>
      </w:pPr>
      <w:r>
        <w:continuationSeparator/>
      </w:r>
    </w:p>
    <w:p w14:paraId="2F004AAD" w14:textId="77777777" w:rsidR="008F2F54" w:rsidRDefault="008F2F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BEC6340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A"/>
    <w:rsid w:val="00154AD2"/>
    <w:rsid w:val="00236E39"/>
    <w:rsid w:val="00363487"/>
    <w:rsid w:val="00757062"/>
    <w:rsid w:val="007B5498"/>
    <w:rsid w:val="007C0A7A"/>
    <w:rsid w:val="008F2F54"/>
    <w:rsid w:val="0094534D"/>
    <w:rsid w:val="00A9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6D5A"/>
  <w15:chartTrackingRefBased/>
  <w15:docId w15:val="{5962B4B2-2D1D-4D4E-B33C-5D070317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757062"/>
    <w:pPr>
      <w:numPr>
        <w:numId w:val="1"/>
      </w:numPr>
      <w:spacing w:before="600" w:after="60"/>
      <w:outlineLvl w:val="0"/>
    </w:pPr>
    <w:rPr>
      <w:rFonts w:ascii="Verdana" w:hAnsi="Verdana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062"/>
    <w:rPr>
      <w:rFonts w:ascii="Verdana" w:hAnsi="Verdana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autoRedefine/>
    <w:uiPriority w:val="2"/>
    <w:unhideWhenUsed/>
    <w:qFormat/>
    <w:rsid w:val="00A94C5E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="Verdana" w:eastAsiaTheme="majorEastAsia" w:hAnsi="Verdana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A94C5E"/>
    <w:rPr>
      <w:rFonts w:ascii="Verdana" w:eastAsiaTheme="majorEastAsia" w:hAnsi="Verdana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HTMLCode1">
    <w:name w:val="HTML Code1"/>
    <w:basedOn w:val="Normal"/>
    <w:autoRedefine/>
    <w:qFormat/>
    <w:rsid w:val="00757062"/>
    <w:pPr>
      <w:ind w:firstLine="360"/>
    </w:pPr>
    <w:rPr>
      <w:rFonts w:ascii="Consolas" w:hAnsi="Consolas"/>
    </w:rPr>
  </w:style>
  <w:style w:type="character" w:styleId="HTMLCode">
    <w:name w:val="HTML Code"/>
    <w:basedOn w:val="DefaultParagraphFont"/>
    <w:uiPriority w:val="99"/>
    <w:unhideWhenUsed/>
    <w:rsid w:val="00757062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tm2006/Library/Containers/com.microsoft.Word/Data/Library/Application%20Support/Microsoft/Office/16.0/DTS/en-US%7b6B99576B-88D9-0543-840B-278A6B85143D%7d/%7bFECF790E-176D-9340-B39D-32CBC356241F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80FDB505A6D04080E0A98A118D3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C9516-B5D7-A245-AD5C-2FADC9AF593A}"/>
      </w:docPartPr>
      <w:docPartBody>
        <w:p w:rsidR="000F1A8E" w:rsidRDefault="004C5E3D">
          <w:pPr>
            <w:pStyle w:val="B380FDB505A6D04080E0A98A118D3135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3D"/>
    <w:rsid w:val="000F1A8E"/>
    <w:rsid w:val="004C5E3D"/>
    <w:rsid w:val="00884760"/>
    <w:rsid w:val="00C6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80FDB505A6D04080E0A98A118D3135">
    <w:name w:val="B380FDB505A6D04080E0A98A118D313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{FECF790E-176D-9340-B39D-32CBC356241F}tf10002082.dotx</Template>
  <TotalTime>30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2021-11-07T03:25:00Z</dcterms:created>
  <dcterms:modified xsi:type="dcterms:W3CDTF">2021-12-10T06:04:00Z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